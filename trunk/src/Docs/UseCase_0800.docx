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CE5" w:rsidRDefault="00876643" w:rsidP="00083CE5">
      <w:pPr>
        <w:pStyle w:val="Title"/>
      </w:pPr>
      <w:fldSimple w:instr="title  \* Mergeformat ">
        <w:r w:rsidR="00FB34C4">
          <w:t>Use-Case Specification: 0800 Report</w:t>
        </w:r>
      </w:fldSimple>
      <w:bookmarkStart w:id="0" w:name="_Toc423410237"/>
      <w:bookmarkStart w:id="1" w:name="_Toc425054503"/>
      <w:r w:rsidR="00BA5E7B">
        <w:t>t</w:t>
      </w:r>
      <w:r w:rsidR="00083CE5">
        <w:t xml:space="preserve"> </w:t>
      </w:r>
      <w:bookmarkEnd w:id="0"/>
      <w:bookmarkEnd w:id="1"/>
    </w:p>
    <w:p w:rsidR="00083CE5" w:rsidRDefault="00E063F1" w:rsidP="00083CE5">
      <w:pPr>
        <w:pStyle w:val="Heading1"/>
      </w:pPr>
      <w:bookmarkStart w:id="2" w:name="_Toc266218495"/>
      <w:bookmarkStart w:id="3" w:name="_Toc423410238"/>
      <w:bookmarkStart w:id="4" w:name="_Toc425054504"/>
      <w:r>
        <w:t>Overview</w:t>
      </w:r>
      <w:bookmarkEnd w:id="2"/>
      <w:r w:rsidR="00083CE5">
        <w:t xml:space="preserve"> </w:t>
      </w:r>
    </w:p>
    <w:p w:rsidR="00083CE5" w:rsidRDefault="00083CE5" w:rsidP="00083CE5">
      <w:pPr>
        <w:pStyle w:val="Heading2"/>
      </w:pPr>
      <w:bookmarkStart w:id="5" w:name="_Toc266218496"/>
      <w:r>
        <w:t>Brief Description</w:t>
      </w:r>
      <w:bookmarkEnd w:id="3"/>
      <w:bookmarkEnd w:id="4"/>
      <w:bookmarkEnd w:id="5"/>
    </w:p>
    <w:p w:rsidR="00083CE5" w:rsidRPr="008E08E0" w:rsidRDefault="00BA5E7B" w:rsidP="00BA5E7B">
      <w:pPr>
        <w:pStyle w:val="InfoBlue"/>
        <w:ind w:left="540"/>
        <w:rPr>
          <w:i w:val="0"/>
          <w:color w:val="auto"/>
        </w:rPr>
      </w:pPr>
      <w:r w:rsidRPr="008E08E0">
        <w:rPr>
          <w:i w:val="0"/>
          <w:color w:val="auto"/>
        </w:rPr>
        <w:t xml:space="preserve">The purpose of this use-case is to describe the interaction of the Company Midshipman Staff, specifically the Company Duty Officer’s, interaction with the 0800 Report module.  </w:t>
      </w:r>
    </w:p>
    <w:p w:rsidR="0010770C" w:rsidRDefault="00E063F1" w:rsidP="0010770C">
      <w:pPr>
        <w:pStyle w:val="Heading2"/>
      </w:pPr>
      <w:bookmarkStart w:id="6" w:name="_Toc266218497"/>
      <w:bookmarkStart w:id="7" w:name="_Toc423410253"/>
      <w:bookmarkStart w:id="8" w:name="_Toc425054512"/>
      <w:bookmarkStart w:id="9" w:name="_Toc423410239"/>
      <w:bookmarkStart w:id="10" w:name="_Toc425054505"/>
      <w:r>
        <w:t>Related Use Cases</w:t>
      </w:r>
      <w:bookmarkEnd w:id="6"/>
    </w:p>
    <w:p w:rsidR="00E063F1" w:rsidRPr="0010770C" w:rsidRDefault="008E08E0" w:rsidP="0010770C">
      <w:pPr>
        <w:pStyle w:val="Heading3"/>
      </w:pPr>
      <w:r w:rsidRPr="0010770C">
        <w:t>Login</w:t>
      </w:r>
    </w:p>
    <w:p w:rsidR="00E063F1" w:rsidRDefault="00E063F1" w:rsidP="00E063F1">
      <w:pPr>
        <w:pStyle w:val="Heading1"/>
        <w:widowControl/>
      </w:pPr>
      <w:bookmarkStart w:id="11" w:name="_Toc266218498"/>
      <w:r>
        <w:t>Actors</w:t>
      </w:r>
      <w:bookmarkEnd w:id="11"/>
      <w:r>
        <w:t xml:space="preserve"> </w:t>
      </w:r>
    </w:p>
    <w:p w:rsidR="00E063F1" w:rsidRDefault="00BA5E7B" w:rsidP="00E063F1">
      <w:pPr>
        <w:pStyle w:val="Heading2"/>
      </w:pPr>
      <w:r>
        <w:t>Company Officer/SEL</w:t>
      </w:r>
    </w:p>
    <w:p w:rsidR="00BA5E7B" w:rsidRDefault="00BA5E7B" w:rsidP="00BA5E7B">
      <w:pPr>
        <w:ind w:left="720"/>
      </w:pPr>
      <w:r>
        <w:t>The Company Officer/SEL will be using these reports to keep overall knowledge of the company and accountability of each Midshipman in the company.</w:t>
      </w:r>
    </w:p>
    <w:p w:rsidR="00BA5E7B" w:rsidRDefault="00BA5E7B" w:rsidP="00BA5E7B">
      <w:pPr>
        <w:pStyle w:val="Heading2"/>
      </w:pPr>
      <w:r>
        <w:t>Company Midshipman Staff [Company Duty Officer (CDO)]</w:t>
      </w:r>
    </w:p>
    <w:p w:rsidR="00E063F1" w:rsidRDefault="00BA5E7B" w:rsidP="00BA5E7B">
      <w:pPr>
        <w:ind w:left="720"/>
      </w:pPr>
      <w:r>
        <w:t>The CDO is responsible for entering and verifying all of the data which goes into the 0800 Report.</w:t>
      </w:r>
    </w:p>
    <w:p w:rsidR="00E063F1" w:rsidRDefault="00E063F1" w:rsidP="00E063F1">
      <w:pPr>
        <w:pStyle w:val="Heading1"/>
        <w:widowControl/>
      </w:pPr>
      <w:bookmarkStart w:id="12" w:name="_Toc266218500"/>
      <w:r>
        <w:t>Preconditions</w:t>
      </w:r>
      <w:bookmarkEnd w:id="7"/>
      <w:bookmarkEnd w:id="8"/>
      <w:bookmarkEnd w:id="12"/>
    </w:p>
    <w:p w:rsidR="00E063F1" w:rsidRDefault="008E08E0" w:rsidP="008E08E0">
      <w:pPr>
        <w:pStyle w:val="Heading2"/>
        <w:widowControl/>
      </w:pPr>
      <w:bookmarkStart w:id="13" w:name="_Toc423410254"/>
      <w:bookmarkStart w:id="14" w:name="_Toc425054513"/>
      <w:bookmarkStart w:id="15" w:name="_Toc266218501"/>
      <w:r>
        <w:t>Successful system</w:t>
      </w:r>
      <w:r w:rsidR="0010770C">
        <w:t xml:space="preserve"> login</w:t>
      </w:r>
      <w:r>
        <w:t>.</w:t>
      </w:r>
      <w:bookmarkEnd w:id="13"/>
      <w:bookmarkEnd w:id="14"/>
      <w:bookmarkEnd w:id="15"/>
    </w:p>
    <w:p w:rsidR="00083CE5" w:rsidRDefault="00083CE5" w:rsidP="00083CE5">
      <w:pPr>
        <w:pStyle w:val="Heading1"/>
        <w:widowControl/>
      </w:pPr>
      <w:bookmarkStart w:id="16" w:name="_Toc266218502"/>
      <w:r>
        <w:t>Flow of Events</w:t>
      </w:r>
      <w:bookmarkEnd w:id="9"/>
      <w:bookmarkEnd w:id="10"/>
      <w:bookmarkEnd w:id="16"/>
    </w:p>
    <w:p w:rsidR="00083CE5" w:rsidRDefault="00083CE5" w:rsidP="00083CE5">
      <w:pPr>
        <w:pStyle w:val="Heading2"/>
        <w:widowControl/>
      </w:pPr>
      <w:bookmarkStart w:id="17" w:name="_Toc423410240"/>
      <w:bookmarkStart w:id="18" w:name="_Toc425054506"/>
      <w:bookmarkStart w:id="19" w:name="_Toc266218503"/>
      <w:r>
        <w:t>Basic Flow</w:t>
      </w:r>
      <w:bookmarkEnd w:id="17"/>
      <w:bookmarkEnd w:id="18"/>
      <w:bookmarkEnd w:id="19"/>
      <w:r>
        <w:t xml:space="preserve"> </w:t>
      </w:r>
    </w:p>
    <w:p w:rsidR="00131A35" w:rsidRPr="00A00E4D" w:rsidRDefault="00131A35" w:rsidP="003A24A6">
      <w:pPr>
        <w:pStyle w:val="Heading3"/>
      </w:pPr>
      <w:r w:rsidRPr="00A00E4D">
        <w:t>The CDO initializes the 0800 report module.</w:t>
      </w:r>
    </w:p>
    <w:p w:rsidR="00131A35" w:rsidRDefault="00131A35" w:rsidP="003A24A6">
      <w:pPr>
        <w:pStyle w:val="Heading3"/>
      </w:pPr>
      <w:r>
        <w:t>The system will retrieve any and all information related to the 0800 report</w:t>
      </w:r>
      <w:r w:rsidR="00A00E4D">
        <w:t xml:space="preserve"> and display the information correctly formatted in the web browser.</w:t>
      </w:r>
    </w:p>
    <w:p w:rsidR="00A00E4D" w:rsidRDefault="00A00E4D" w:rsidP="003A24A6">
      <w:pPr>
        <w:pStyle w:val="Heading3"/>
      </w:pPr>
      <w:r>
        <w:t>The CDO will review, verify, and add additional information to the report and submit those changes to the system.</w:t>
      </w:r>
    </w:p>
    <w:p w:rsidR="00A00E4D" w:rsidRPr="00131A35" w:rsidRDefault="00A00E4D" w:rsidP="003A24A6">
      <w:pPr>
        <w:pStyle w:val="Heading3"/>
      </w:pPr>
      <w:r>
        <w:t>When the CDO is satisfied the report is accurate and complete he will submit the final report to the Company Officer.</w:t>
      </w:r>
    </w:p>
    <w:p w:rsidR="00083CE5" w:rsidRDefault="00083CE5" w:rsidP="00083CE5">
      <w:pPr>
        <w:pStyle w:val="Heading2"/>
        <w:widowControl/>
      </w:pPr>
      <w:bookmarkStart w:id="20" w:name="_Toc423410241"/>
      <w:bookmarkStart w:id="21" w:name="_Toc425054507"/>
      <w:bookmarkStart w:id="22" w:name="_Toc266218504"/>
      <w:r>
        <w:t>Alternative Flows</w:t>
      </w:r>
      <w:bookmarkEnd w:id="20"/>
      <w:bookmarkEnd w:id="21"/>
      <w:bookmarkEnd w:id="22"/>
    </w:p>
    <w:p w:rsidR="00083CE5" w:rsidRPr="00093E7C" w:rsidRDefault="00093E7C" w:rsidP="00083CE5">
      <w:pPr>
        <w:pStyle w:val="InfoBlue"/>
        <w:rPr>
          <w:i w:val="0"/>
          <w:color w:val="auto"/>
        </w:rPr>
      </w:pPr>
      <w:r>
        <w:tab/>
      </w:r>
      <w:r w:rsidRPr="00093E7C">
        <w:rPr>
          <w:i w:val="0"/>
          <w:color w:val="auto"/>
        </w:rPr>
        <w:t>None</w:t>
      </w:r>
    </w:p>
    <w:p w:rsidR="00050420" w:rsidRDefault="00050420" w:rsidP="00050420">
      <w:pPr>
        <w:pStyle w:val="Heading1"/>
        <w:widowControl/>
      </w:pPr>
      <w:bookmarkStart w:id="23" w:name="_Toc423410255"/>
      <w:bookmarkStart w:id="24" w:name="_Toc425054514"/>
      <w:bookmarkStart w:id="25" w:name="_Toc266218507"/>
      <w:bookmarkStart w:id="26" w:name="_Toc423410251"/>
      <w:bookmarkStart w:id="27" w:name="_Toc425054510"/>
      <w:r>
        <w:t>Postconditions</w:t>
      </w:r>
      <w:bookmarkEnd w:id="23"/>
      <w:bookmarkEnd w:id="24"/>
      <w:bookmarkEnd w:id="25"/>
    </w:p>
    <w:p w:rsidR="003A24A6" w:rsidRDefault="003A24A6" w:rsidP="003A24A6">
      <w:pPr>
        <w:pStyle w:val="Heading3"/>
      </w:pPr>
      <w:r w:rsidRPr="003A24A6">
        <w:t>The System will generate a pdf document of the 0800 Report which will be placed in the CDO turnover binder, and generate an email to the Company Officer, and key members of the Company Midshipman Staff.</w:t>
      </w:r>
    </w:p>
    <w:p w:rsidR="003A24A6" w:rsidRPr="003A24A6" w:rsidRDefault="003A24A6" w:rsidP="003A24A6">
      <w:pPr>
        <w:pStyle w:val="Heading3"/>
      </w:pPr>
      <w:r>
        <w:t>Individual (CDO) will be notified via web page that the 0800 has been sent.</w:t>
      </w:r>
    </w:p>
    <w:p w:rsidR="00083CE5" w:rsidRDefault="00083CE5" w:rsidP="00050420">
      <w:pPr>
        <w:pStyle w:val="Heading1"/>
      </w:pPr>
      <w:bookmarkStart w:id="28" w:name="_Toc266218509"/>
      <w:r>
        <w:t>Special Requirements</w:t>
      </w:r>
      <w:bookmarkEnd w:id="26"/>
      <w:bookmarkEnd w:id="27"/>
      <w:bookmarkEnd w:id="28"/>
    </w:p>
    <w:p w:rsidR="00050420" w:rsidRPr="00050420" w:rsidRDefault="00093E7C" w:rsidP="00C06095">
      <w:pPr>
        <w:pStyle w:val="InfoBlue"/>
      </w:pPr>
      <w:r>
        <w:tab/>
      </w:r>
      <w:r w:rsidRPr="00093E7C">
        <w:rPr>
          <w:i w:val="0"/>
          <w:color w:val="auto"/>
        </w:rPr>
        <w:t>None</w:t>
      </w:r>
    </w:p>
    <w:sectPr w:rsidR="00050420" w:rsidRPr="00050420" w:rsidSect="00CF1CF3">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ADD" w:rsidRDefault="00670ADD">
      <w:pPr>
        <w:spacing w:line="240" w:lineRule="auto"/>
      </w:pPr>
      <w:r>
        <w:separator/>
      </w:r>
    </w:p>
  </w:endnote>
  <w:endnote w:type="continuationSeparator" w:id="0">
    <w:p w:rsidR="00670ADD" w:rsidRDefault="00670A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F1CF3">
      <w:tc>
        <w:tcPr>
          <w:tcW w:w="3162" w:type="dxa"/>
          <w:tcBorders>
            <w:top w:val="nil"/>
            <w:left w:val="nil"/>
            <w:bottom w:val="nil"/>
            <w:right w:val="nil"/>
          </w:tcBorders>
        </w:tcPr>
        <w:p w:rsidR="00CF1CF3" w:rsidRDefault="00CF1CF3">
          <w:pPr>
            <w:ind w:right="360"/>
            <w:rPr>
              <w:sz w:val="24"/>
            </w:rPr>
          </w:pPr>
        </w:p>
      </w:tc>
      <w:tc>
        <w:tcPr>
          <w:tcW w:w="3162" w:type="dxa"/>
          <w:tcBorders>
            <w:top w:val="nil"/>
            <w:left w:val="nil"/>
            <w:bottom w:val="nil"/>
            <w:right w:val="nil"/>
          </w:tcBorders>
        </w:tcPr>
        <w:p w:rsidR="00CF1CF3" w:rsidRDefault="00C06095" w:rsidP="0041458C">
          <w:pPr>
            <w:jc w:val="center"/>
          </w:pPr>
          <w:r>
            <w:t>Team 1</w:t>
          </w:r>
          <w:r w:rsidR="001D4B16">
            <w:t xml:space="preserve">, </w:t>
          </w:r>
          <w:r w:rsidR="00876643">
            <w:fldChar w:fldCharType="begin"/>
          </w:r>
          <w:r w:rsidR="001D4B16">
            <w:instrText xml:space="preserve"> DATE \@ "yyyy" </w:instrText>
          </w:r>
          <w:r w:rsidR="00876643">
            <w:fldChar w:fldCharType="separate"/>
          </w:r>
          <w:r w:rsidR="00FB34C4">
            <w:rPr>
              <w:noProof/>
            </w:rPr>
            <w:t>2010</w:t>
          </w:r>
          <w:r w:rsidR="00876643">
            <w:fldChar w:fldCharType="end"/>
          </w:r>
        </w:p>
      </w:tc>
      <w:tc>
        <w:tcPr>
          <w:tcW w:w="3162" w:type="dxa"/>
          <w:tcBorders>
            <w:top w:val="nil"/>
            <w:left w:val="nil"/>
            <w:bottom w:val="nil"/>
            <w:right w:val="nil"/>
          </w:tcBorders>
        </w:tcPr>
        <w:p w:rsidR="00CF1CF3" w:rsidRDefault="001D4B16">
          <w:pPr>
            <w:jc w:val="right"/>
          </w:pPr>
          <w:r>
            <w:t xml:space="preserve">Page </w:t>
          </w:r>
          <w:r w:rsidR="00876643">
            <w:rPr>
              <w:rStyle w:val="PageNumber"/>
            </w:rPr>
            <w:fldChar w:fldCharType="begin"/>
          </w:r>
          <w:r>
            <w:rPr>
              <w:rStyle w:val="PageNumber"/>
            </w:rPr>
            <w:instrText xml:space="preserve">page </w:instrText>
          </w:r>
          <w:r w:rsidR="00876643">
            <w:rPr>
              <w:rStyle w:val="PageNumber"/>
            </w:rPr>
            <w:fldChar w:fldCharType="separate"/>
          </w:r>
          <w:r w:rsidR="00FB34C4">
            <w:rPr>
              <w:rStyle w:val="PageNumber"/>
              <w:noProof/>
            </w:rPr>
            <w:t>1</w:t>
          </w:r>
          <w:r w:rsidR="00876643">
            <w:rPr>
              <w:rStyle w:val="PageNumber"/>
            </w:rPr>
            <w:fldChar w:fldCharType="end"/>
          </w:r>
        </w:p>
      </w:tc>
    </w:tr>
  </w:tbl>
  <w:p w:rsidR="00CF1CF3" w:rsidRDefault="00CF1C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ADD" w:rsidRDefault="00670ADD">
      <w:pPr>
        <w:spacing w:line="240" w:lineRule="auto"/>
      </w:pPr>
      <w:r>
        <w:separator/>
      </w:r>
    </w:p>
  </w:footnote>
  <w:footnote w:type="continuationSeparator" w:id="0">
    <w:p w:rsidR="00670ADD" w:rsidRDefault="00670A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F1CF3">
      <w:tc>
        <w:tcPr>
          <w:tcW w:w="6379" w:type="dxa"/>
        </w:tcPr>
        <w:p w:rsidR="00CF1CF3" w:rsidRDefault="009E6836" w:rsidP="009E6836">
          <w:r>
            <w:t xml:space="preserve">Company Management System (CMS) </w:t>
          </w:r>
        </w:p>
      </w:tc>
      <w:tc>
        <w:tcPr>
          <w:tcW w:w="3179" w:type="dxa"/>
        </w:tcPr>
        <w:p w:rsidR="00CF1CF3" w:rsidRDefault="00DD42CA">
          <w:pPr>
            <w:tabs>
              <w:tab w:val="left" w:pos="1135"/>
            </w:tabs>
            <w:spacing w:before="40"/>
            <w:ind w:right="68"/>
          </w:pPr>
          <w:r>
            <w:t xml:space="preserve">  Version:           1.1</w:t>
          </w:r>
        </w:p>
      </w:tc>
    </w:tr>
    <w:tr w:rsidR="00CF1CF3">
      <w:tc>
        <w:tcPr>
          <w:tcW w:w="6379" w:type="dxa"/>
        </w:tcPr>
        <w:p w:rsidR="00CF1CF3" w:rsidRDefault="00FB34C4" w:rsidP="003A24A6">
          <w:fldSimple w:instr=" TITLE  &quot;Use-Case Specification: 0800 Report&quot;  \* MERGEFORMAT ">
            <w:r>
              <w:t>Use-Case Specification: 0800 Report</w:t>
            </w:r>
          </w:fldSimple>
        </w:p>
      </w:tc>
      <w:tc>
        <w:tcPr>
          <w:tcW w:w="3179" w:type="dxa"/>
        </w:tcPr>
        <w:p w:rsidR="00CF1CF3" w:rsidRDefault="001D4B16" w:rsidP="009E6836">
          <w:r>
            <w:t xml:space="preserve">  Date:  </w:t>
          </w:r>
          <w:r w:rsidR="00DD42CA">
            <w:t>29</w:t>
          </w:r>
          <w:r w:rsidR="009E6836">
            <w:t>/OCT/10</w:t>
          </w:r>
        </w:p>
      </w:tc>
    </w:tr>
  </w:tbl>
  <w:p w:rsidR="00CF1CF3" w:rsidRDefault="00CF1C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C4DF9"/>
    <w:multiLevelType w:val="hybridMultilevel"/>
    <w:tmpl w:val="2A10FC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2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C31612"/>
    <w:rsid w:val="00050420"/>
    <w:rsid w:val="00083CE5"/>
    <w:rsid w:val="000926BF"/>
    <w:rsid w:val="00093E7C"/>
    <w:rsid w:val="0010770C"/>
    <w:rsid w:val="00131A35"/>
    <w:rsid w:val="00151AF0"/>
    <w:rsid w:val="001D4B16"/>
    <w:rsid w:val="0024002C"/>
    <w:rsid w:val="00286E50"/>
    <w:rsid w:val="002B31AB"/>
    <w:rsid w:val="0034619C"/>
    <w:rsid w:val="003A24A6"/>
    <w:rsid w:val="003A4EAD"/>
    <w:rsid w:val="003C05AB"/>
    <w:rsid w:val="0041458C"/>
    <w:rsid w:val="00475D4A"/>
    <w:rsid w:val="00526263"/>
    <w:rsid w:val="00670ADD"/>
    <w:rsid w:val="00876643"/>
    <w:rsid w:val="008A176A"/>
    <w:rsid w:val="008A589E"/>
    <w:rsid w:val="008E08E0"/>
    <w:rsid w:val="009E6836"/>
    <w:rsid w:val="00A00E4D"/>
    <w:rsid w:val="00B22553"/>
    <w:rsid w:val="00BA5E7B"/>
    <w:rsid w:val="00BD5725"/>
    <w:rsid w:val="00C05DD9"/>
    <w:rsid w:val="00C06095"/>
    <w:rsid w:val="00C31612"/>
    <w:rsid w:val="00C72D16"/>
    <w:rsid w:val="00CF1CF3"/>
    <w:rsid w:val="00D91621"/>
    <w:rsid w:val="00D932D5"/>
    <w:rsid w:val="00DC5A24"/>
    <w:rsid w:val="00DD42CA"/>
    <w:rsid w:val="00E063F1"/>
    <w:rsid w:val="00E220D0"/>
    <w:rsid w:val="00E93D7E"/>
    <w:rsid w:val="00F154A7"/>
    <w:rsid w:val="00F61125"/>
    <w:rsid w:val="00FA2541"/>
    <w:rsid w:val="00FB3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semiHidden/>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paragraph" w:styleId="ListParagraph">
    <w:name w:val="List Paragraph"/>
    <w:basedOn w:val="Normal"/>
    <w:uiPriority w:val="34"/>
    <w:qFormat/>
    <w:rsid w:val="00BA5E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TotalTime>
  <Pages>1</Pages>
  <Words>244</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0800 Report</dc:title>
  <dc:subject>&lt;Project Name&gt;</dc:subject>
  <dc:creator>Big Daddy</dc:creator>
  <cp:keywords/>
  <cp:lastModifiedBy>m115412</cp:lastModifiedBy>
  <cp:revision>5</cp:revision>
  <cp:lastPrinted>2010-11-01T12:52:00Z</cp:lastPrinted>
  <dcterms:created xsi:type="dcterms:W3CDTF">2010-11-01T12:51:00Z</dcterms:created>
  <dcterms:modified xsi:type="dcterms:W3CDTF">2010-11-01T14:01:00Z</dcterms:modified>
</cp:coreProperties>
</file>