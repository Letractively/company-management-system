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73" w:rsidRDefault="00B57A73" w:rsidP="00083CE5">
      <w:pPr>
        <w:pStyle w:val="Title"/>
      </w:pPr>
      <w:fldSimple w:instr="title  \* Mergeformat ">
        <w:r>
          <w:t>Use-Case Specification: Room Inspections</w:t>
        </w:r>
      </w:fldSimple>
    </w:p>
    <w:p w:rsidR="00B57A73" w:rsidRDefault="00B57A73" w:rsidP="00083CE5">
      <w:pPr>
        <w:pStyle w:val="Heading1"/>
      </w:pPr>
      <w:bookmarkStart w:id="0" w:name="_Toc266218495"/>
      <w:bookmarkStart w:id="1" w:name="_Toc423410238"/>
      <w:bookmarkStart w:id="2" w:name="_Toc425054504"/>
      <w:r>
        <w:t>Overview</w:t>
      </w:r>
      <w:bookmarkEnd w:id="0"/>
      <w:r>
        <w:t xml:space="preserve"> </w:t>
      </w:r>
    </w:p>
    <w:p w:rsidR="00B57A73" w:rsidRDefault="00B57A73" w:rsidP="00083CE5">
      <w:pPr>
        <w:pStyle w:val="Heading2"/>
      </w:pPr>
      <w:bookmarkStart w:id="3" w:name="_Toc266218496"/>
      <w:r>
        <w:t>Brief Description</w:t>
      </w:r>
      <w:bookmarkEnd w:id="1"/>
      <w:bookmarkEnd w:id="2"/>
      <w:bookmarkEnd w:id="3"/>
    </w:p>
    <w:p w:rsidR="00B57A73" w:rsidRPr="00441432" w:rsidRDefault="00B57A73" w:rsidP="00441432">
      <w:pPr>
        <w:ind w:left="720"/>
      </w:pPr>
      <w:r>
        <w:t>Staff will be able to enter the results of room/uniform inspections into the database.</w:t>
      </w:r>
    </w:p>
    <w:p w:rsidR="00B57A73" w:rsidRDefault="00B57A73" w:rsidP="00441432">
      <w:pPr>
        <w:pStyle w:val="Heading2"/>
      </w:pPr>
      <w:bookmarkStart w:id="4" w:name="_Toc266218497"/>
      <w:bookmarkStart w:id="5" w:name="_Toc423410253"/>
      <w:bookmarkStart w:id="6" w:name="_Toc425054512"/>
      <w:bookmarkStart w:id="7" w:name="_Toc423410239"/>
      <w:bookmarkStart w:id="8" w:name="_Toc425054505"/>
      <w:r>
        <w:t>Related Use Cases</w:t>
      </w:r>
      <w:bookmarkEnd w:id="4"/>
    </w:p>
    <w:p w:rsidR="00B57A73" w:rsidRPr="00441432" w:rsidRDefault="00B57A73" w:rsidP="00441432">
      <w:pPr>
        <w:ind w:left="720"/>
      </w:pPr>
      <w:r>
        <w:t>Login</w:t>
      </w:r>
    </w:p>
    <w:p w:rsidR="00B57A73" w:rsidRDefault="00B57A73" w:rsidP="00E063F1">
      <w:pPr>
        <w:pStyle w:val="Heading1"/>
        <w:widowControl/>
      </w:pPr>
      <w:bookmarkStart w:id="9" w:name="_Toc266218498"/>
      <w:r>
        <w:t>Actors</w:t>
      </w:r>
      <w:bookmarkEnd w:id="9"/>
      <w:r>
        <w:t xml:space="preserve"> </w:t>
      </w:r>
    </w:p>
    <w:p w:rsidR="00B57A73" w:rsidRPr="00441432" w:rsidRDefault="00B57A73" w:rsidP="00441432">
      <w:pPr>
        <w:ind w:left="720"/>
      </w:pPr>
      <w:r>
        <w:t xml:space="preserve">Company Staff – Squad Leader/Platoon Commander/Platoon Sergeatn – person who enters the inspection results. </w:t>
      </w:r>
    </w:p>
    <w:p w:rsidR="00B57A73" w:rsidRDefault="00B57A73" w:rsidP="00E063F1">
      <w:pPr>
        <w:pStyle w:val="Heading1"/>
        <w:widowControl/>
      </w:pPr>
      <w:bookmarkStart w:id="10" w:name="_Toc266218500"/>
      <w:r>
        <w:t>Preconditions</w:t>
      </w:r>
      <w:bookmarkEnd w:id="5"/>
      <w:bookmarkEnd w:id="6"/>
      <w:bookmarkEnd w:id="10"/>
    </w:p>
    <w:p w:rsidR="00B57A73" w:rsidRDefault="00B57A73" w:rsidP="00441432">
      <w:pPr>
        <w:pStyle w:val="Heading3"/>
      </w:pPr>
      <w:r>
        <w:t>System log in.  System grants authorization to enter inspections if user level allows.</w:t>
      </w:r>
    </w:p>
    <w:p w:rsidR="00B57A73" w:rsidRDefault="00B57A73" w:rsidP="00083CE5">
      <w:pPr>
        <w:pStyle w:val="Heading1"/>
        <w:widowControl/>
      </w:pPr>
      <w:bookmarkStart w:id="11" w:name="_Toc266218502"/>
      <w:r>
        <w:t>Flow of Events</w:t>
      </w:r>
      <w:bookmarkEnd w:id="7"/>
      <w:bookmarkEnd w:id="8"/>
      <w:bookmarkEnd w:id="11"/>
    </w:p>
    <w:p w:rsidR="00B57A73" w:rsidRDefault="00B57A73" w:rsidP="00441432">
      <w:pPr>
        <w:pStyle w:val="Heading2"/>
        <w:widowControl/>
      </w:pPr>
      <w:bookmarkStart w:id="12" w:name="_Toc423410240"/>
      <w:bookmarkStart w:id="13" w:name="_Toc425054506"/>
      <w:bookmarkStart w:id="14" w:name="_Toc266218503"/>
      <w:r>
        <w:t>Basic Flow</w:t>
      </w:r>
      <w:bookmarkEnd w:id="12"/>
      <w:bookmarkEnd w:id="13"/>
      <w:bookmarkEnd w:id="14"/>
      <w:r>
        <w:t xml:space="preserve"> </w:t>
      </w:r>
    </w:p>
    <w:p w:rsidR="00B57A73" w:rsidRDefault="00B57A73" w:rsidP="00367EE6">
      <w:pPr>
        <w:pStyle w:val="Heading3"/>
      </w:pPr>
      <w:r>
        <w:t>A user logs into the system.</w:t>
      </w:r>
    </w:p>
    <w:p w:rsidR="00B57A73" w:rsidRDefault="00B57A73" w:rsidP="00367EE6">
      <w:pPr>
        <w:pStyle w:val="Heading3"/>
      </w:pPr>
      <w:r>
        <w:t>The authorized user selects “Enter inspection results” option.</w:t>
      </w:r>
    </w:p>
    <w:p w:rsidR="00B57A73" w:rsidRDefault="00B57A73" w:rsidP="00367EE6">
      <w:pPr>
        <w:pStyle w:val="Heading3"/>
      </w:pPr>
      <w:r>
        <w:t xml:space="preserve">System displays a list of unit subordinate names. </w:t>
      </w:r>
    </w:p>
    <w:p w:rsidR="00B57A73" w:rsidRDefault="00B57A73" w:rsidP="00367EE6">
      <w:pPr>
        <w:pStyle w:val="Heading3"/>
      </w:pPr>
      <w:r>
        <w:t xml:space="preserve">The authorized user selects a person that was inspected. </w:t>
      </w:r>
    </w:p>
    <w:p w:rsidR="00B57A73" w:rsidRDefault="00B57A73" w:rsidP="00367EE6">
      <w:pPr>
        <w:pStyle w:val="Heading3"/>
      </w:pPr>
      <w:r>
        <w:t>System opens an inspection page with selectable “hits” for that subordinate’s inspection evaluation.</w:t>
      </w:r>
    </w:p>
    <w:p w:rsidR="00B57A73" w:rsidRDefault="00B57A73" w:rsidP="00367EE6">
      <w:pPr>
        <w:pStyle w:val="Heading3"/>
      </w:pPr>
      <w:r>
        <w:t>The authorized user checkmarks appropriate hits and pushes “Save” button.</w:t>
      </w:r>
    </w:p>
    <w:p w:rsidR="00B57A73" w:rsidRDefault="00B57A73" w:rsidP="00367EE6">
      <w:pPr>
        <w:pStyle w:val="Heading3"/>
      </w:pPr>
      <w:r>
        <w:t>The system saves it into the database.</w:t>
      </w:r>
    </w:p>
    <w:p w:rsidR="00B57A73" w:rsidRDefault="00B57A73" w:rsidP="00367EE6">
      <w:pPr>
        <w:pStyle w:val="Heading3"/>
      </w:pPr>
      <w:r>
        <w:t>System outputs completion message.</w:t>
      </w:r>
    </w:p>
    <w:p w:rsidR="00B57A73" w:rsidRPr="00441432" w:rsidRDefault="00B57A73" w:rsidP="00367EE6">
      <w:pPr>
        <w:pStyle w:val="Heading3"/>
      </w:pPr>
      <w:r>
        <w:t>Returns the actor to the starting page for the new option selection.</w:t>
      </w:r>
    </w:p>
    <w:p w:rsidR="00B57A73" w:rsidRDefault="00B57A73" w:rsidP="00050420">
      <w:pPr>
        <w:pStyle w:val="Heading1"/>
        <w:widowControl/>
      </w:pPr>
      <w:bookmarkStart w:id="15" w:name="_Toc423410255"/>
      <w:bookmarkStart w:id="16" w:name="_Toc425054514"/>
      <w:bookmarkStart w:id="17" w:name="_Toc266218507"/>
      <w:bookmarkStart w:id="18" w:name="_Toc423410251"/>
      <w:bookmarkStart w:id="19" w:name="_Toc425054510"/>
      <w:r>
        <w:t>Postconditions</w:t>
      </w:r>
      <w:bookmarkEnd w:id="15"/>
      <w:bookmarkEnd w:id="16"/>
      <w:bookmarkEnd w:id="17"/>
    </w:p>
    <w:p w:rsidR="00B57A73" w:rsidRPr="00441432" w:rsidRDefault="00B57A73" w:rsidP="00050420">
      <w:pPr>
        <w:pStyle w:val="Heading2"/>
        <w:rPr>
          <w:b w:val="0"/>
          <w:i/>
        </w:rPr>
      </w:pPr>
      <w:r w:rsidRPr="00441432">
        <w:rPr>
          <w:b w:val="0"/>
          <w:i/>
        </w:rPr>
        <w:t xml:space="preserve">Return to the start page. </w:t>
      </w:r>
    </w:p>
    <w:p w:rsidR="00B57A73" w:rsidRDefault="00B57A73" w:rsidP="00050420">
      <w:pPr>
        <w:pStyle w:val="Heading1"/>
      </w:pPr>
      <w:bookmarkStart w:id="20" w:name="_Toc266218509"/>
      <w:r>
        <w:t>Special Requirements</w:t>
      </w:r>
      <w:bookmarkEnd w:id="18"/>
      <w:bookmarkEnd w:id="19"/>
      <w:bookmarkEnd w:id="20"/>
    </w:p>
    <w:p w:rsidR="00B57A73" w:rsidRPr="00050420" w:rsidRDefault="00B57A73" w:rsidP="00441432">
      <w:pPr>
        <w:pStyle w:val="Heading3"/>
        <w:numPr>
          <w:ilvl w:val="0"/>
          <w:numId w:val="0"/>
        </w:numPr>
        <w:ind w:left="720"/>
      </w:pPr>
      <w:r>
        <w:t>N/A</w:t>
      </w:r>
    </w:p>
    <w:sectPr w:rsidR="00B57A73" w:rsidRPr="00050420" w:rsidSect="00CF1CF3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A73" w:rsidRDefault="00B57A73">
      <w:pPr>
        <w:spacing w:line="240" w:lineRule="auto"/>
      </w:pPr>
      <w:r>
        <w:separator/>
      </w:r>
    </w:p>
  </w:endnote>
  <w:endnote w:type="continuationSeparator" w:id="1">
    <w:p w:rsidR="00B57A73" w:rsidRDefault="00B5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54"/>
      <w:gridCol w:w="3162"/>
      <w:gridCol w:w="3162"/>
    </w:tblGrid>
    <w:tr w:rsidR="00B57A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7A73" w:rsidRDefault="00B57A7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7A73" w:rsidRDefault="00B57A73" w:rsidP="0041458C">
          <w:pPr>
            <w:jc w:val="center"/>
          </w:pPr>
          <w:r>
            <w:t xml:space="preserve">Team 1, </w:t>
          </w:r>
          <w:fldSimple w:instr=" DATE \@ &quot;yyyy&quot; ">
            <w:r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7A73" w:rsidRDefault="00B57A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B57A73" w:rsidRDefault="00B57A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A73" w:rsidRDefault="00B57A73">
      <w:pPr>
        <w:spacing w:line="240" w:lineRule="auto"/>
      </w:pPr>
      <w:r>
        <w:separator/>
      </w:r>
    </w:p>
  </w:footnote>
  <w:footnote w:type="continuationSeparator" w:id="1">
    <w:p w:rsidR="00B57A73" w:rsidRDefault="00B57A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271"/>
      <w:gridCol w:w="3179"/>
    </w:tblGrid>
    <w:tr w:rsidR="00B57A73" w:rsidTr="007E6EE3">
      <w:tc>
        <w:tcPr>
          <w:tcW w:w="6379" w:type="dxa"/>
        </w:tcPr>
        <w:p w:rsidR="00B57A73" w:rsidRDefault="00B57A73" w:rsidP="007E6EE3">
          <w:r>
            <w:t xml:space="preserve">Company Management System (CMS) </w:t>
          </w:r>
        </w:p>
      </w:tc>
      <w:tc>
        <w:tcPr>
          <w:tcW w:w="3179" w:type="dxa"/>
        </w:tcPr>
        <w:p w:rsidR="00B57A73" w:rsidRDefault="00B57A73" w:rsidP="007E6EE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B57A73" w:rsidTr="007E6EE3">
      <w:tc>
        <w:tcPr>
          <w:tcW w:w="6379" w:type="dxa"/>
        </w:tcPr>
        <w:p w:rsidR="00B57A73" w:rsidRDefault="00B57A73" w:rsidP="00793366">
          <w:fldSimple w:instr=" TITLE  &quot;Use-Case Specification: Entering Inspections&quot;  \* MERGEFORMAT ">
            <w:r>
              <w:t>Use-Case Specification: Entering Inspections</w:t>
            </w:r>
          </w:fldSimple>
        </w:p>
      </w:tc>
      <w:tc>
        <w:tcPr>
          <w:tcW w:w="3179" w:type="dxa"/>
        </w:tcPr>
        <w:p w:rsidR="00B57A73" w:rsidRDefault="00B57A73" w:rsidP="00793366">
          <w:r>
            <w:t xml:space="preserve">  Date:  19/JAN/11</w:t>
          </w:r>
        </w:p>
      </w:tc>
    </w:tr>
  </w:tbl>
  <w:p w:rsidR="00B57A73" w:rsidRDefault="00B57A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EC0F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774288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0C85E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B14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BF4A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0C60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EA2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1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AA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1E8F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3500A7"/>
    <w:multiLevelType w:val="multilevel"/>
    <w:tmpl w:val="6F42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37"/>
  </w:num>
  <w:num w:numId="6">
    <w:abstractNumId w:val="29"/>
  </w:num>
  <w:num w:numId="7">
    <w:abstractNumId w:val="28"/>
  </w:num>
  <w:num w:numId="8">
    <w:abstractNumId w:val="1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12"/>
  </w:num>
  <w:num w:numId="10">
    <w:abstractNumId w:val="35"/>
  </w:num>
  <w:num w:numId="11">
    <w:abstractNumId w:val="14"/>
  </w:num>
  <w:num w:numId="12">
    <w:abstractNumId w:val="24"/>
  </w:num>
  <w:num w:numId="13">
    <w:abstractNumId w:val="22"/>
  </w:num>
  <w:num w:numId="14">
    <w:abstractNumId w:val="34"/>
  </w:num>
  <w:num w:numId="15">
    <w:abstractNumId w:val="21"/>
  </w:num>
  <w:num w:numId="16">
    <w:abstractNumId w:val="15"/>
  </w:num>
  <w:num w:numId="17">
    <w:abstractNumId w:val="33"/>
  </w:num>
  <w:num w:numId="18">
    <w:abstractNumId w:val="27"/>
  </w:num>
  <w:num w:numId="19">
    <w:abstractNumId w:val="16"/>
  </w:num>
  <w:num w:numId="20">
    <w:abstractNumId w:val="26"/>
  </w:num>
  <w:num w:numId="21">
    <w:abstractNumId w:val="20"/>
  </w:num>
  <w:num w:numId="22">
    <w:abstractNumId w:val="32"/>
  </w:num>
  <w:num w:numId="23">
    <w:abstractNumId w:val="19"/>
  </w:num>
  <w:num w:numId="24">
    <w:abstractNumId w:val="18"/>
  </w:num>
  <w:num w:numId="25">
    <w:abstractNumId w:val="17"/>
  </w:num>
  <w:num w:numId="26">
    <w:abstractNumId w:val="30"/>
  </w:num>
  <w:num w:numId="27">
    <w:abstractNumId w:val="31"/>
  </w:num>
  <w:num w:numId="28">
    <w:abstractNumId w:val="38"/>
  </w:num>
  <w:num w:numId="29">
    <w:abstractNumId w:val="25"/>
  </w:num>
  <w:num w:numId="30">
    <w:abstractNumId w:val="36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612"/>
    <w:rsid w:val="00050420"/>
    <w:rsid w:val="00083CE5"/>
    <w:rsid w:val="00151AF0"/>
    <w:rsid w:val="001D4B16"/>
    <w:rsid w:val="0024002C"/>
    <w:rsid w:val="00286E50"/>
    <w:rsid w:val="002B31AB"/>
    <w:rsid w:val="0034619C"/>
    <w:rsid w:val="00363BBC"/>
    <w:rsid w:val="00367EE6"/>
    <w:rsid w:val="003A4EAD"/>
    <w:rsid w:val="0041458C"/>
    <w:rsid w:val="00421179"/>
    <w:rsid w:val="00421990"/>
    <w:rsid w:val="00441432"/>
    <w:rsid w:val="00475D4A"/>
    <w:rsid w:val="004F79E1"/>
    <w:rsid w:val="00526263"/>
    <w:rsid w:val="00564FA8"/>
    <w:rsid w:val="005B6DBF"/>
    <w:rsid w:val="005D429F"/>
    <w:rsid w:val="00670ADD"/>
    <w:rsid w:val="00742CD6"/>
    <w:rsid w:val="00793366"/>
    <w:rsid w:val="007E6EE3"/>
    <w:rsid w:val="008306F7"/>
    <w:rsid w:val="00867083"/>
    <w:rsid w:val="008A176A"/>
    <w:rsid w:val="008A589E"/>
    <w:rsid w:val="00944339"/>
    <w:rsid w:val="00AB5BAD"/>
    <w:rsid w:val="00B4224E"/>
    <w:rsid w:val="00B57A73"/>
    <w:rsid w:val="00B606F1"/>
    <w:rsid w:val="00C31612"/>
    <w:rsid w:val="00C72D16"/>
    <w:rsid w:val="00CF1CF3"/>
    <w:rsid w:val="00D91621"/>
    <w:rsid w:val="00D932D5"/>
    <w:rsid w:val="00DC5A24"/>
    <w:rsid w:val="00DE33C2"/>
    <w:rsid w:val="00E063F1"/>
    <w:rsid w:val="00E220D0"/>
    <w:rsid w:val="00E660C9"/>
    <w:rsid w:val="00E93D7E"/>
    <w:rsid w:val="00F154A7"/>
    <w:rsid w:val="00F51BE9"/>
    <w:rsid w:val="00F61125"/>
    <w:rsid w:val="00F66B91"/>
    <w:rsid w:val="00FA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A589E"/>
    <w:pPr>
      <w:widowControl w:val="0"/>
      <w:spacing w:line="240" w:lineRule="atLeast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A589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8A58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A58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8A58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A589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A589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A589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8A589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8A589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customStyle="1" w:styleId="Paragraph2">
    <w:name w:val="Paragraph2"/>
    <w:basedOn w:val="Normal"/>
    <w:uiPriority w:val="99"/>
    <w:rsid w:val="008A589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8A589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A589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8A589E"/>
    <w:pPr>
      <w:ind w:left="900" w:hanging="900"/>
    </w:pPr>
  </w:style>
  <w:style w:type="paragraph" w:styleId="TOC1">
    <w:name w:val="toc 1"/>
    <w:basedOn w:val="Normal"/>
    <w:next w:val="Normal"/>
    <w:uiPriority w:val="99"/>
    <w:rsid w:val="008A589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rsid w:val="008A589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rsid w:val="008A589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semiHidden/>
    <w:rsid w:val="008A5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A5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8A589E"/>
    <w:rPr>
      <w:rFonts w:cs="Times New Roman"/>
    </w:rPr>
  </w:style>
  <w:style w:type="paragraph" w:customStyle="1" w:styleId="Bullet2">
    <w:name w:val="Bullet2"/>
    <w:basedOn w:val="Normal"/>
    <w:uiPriority w:val="99"/>
    <w:rsid w:val="008A589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8A589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8A589E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rsid w:val="008A589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Paragraph3">
    <w:name w:val="Paragraph3"/>
    <w:basedOn w:val="Normal"/>
    <w:uiPriority w:val="99"/>
    <w:rsid w:val="008A589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8A589E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8A589E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8A5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8A589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  <w:style w:type="paragraph" w:customStyle="1" w:styleId="Paragraph4">
    <w:name w:val="Paragraph4"/>
    <w:basedOn w:val="Normal"/>
    <w:uiPriority w:val="99"/>
    <w:rsid w:val="008A589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99"/>
    <w:semiHidden/>
    <w:rsid w:val="008A589E"/>
    <w:pPr>
      <w:ind w:left="600"/>
    </w:pPr>
  </w:style>
  <w:style w:type="paragraph" w:styleId="TOC5">
    <w:name w:val="toc 5"/>
    <w:basedOn w:val="Normal"/>
    <w:next w:val="Normal"/>
    <w:uiPriority w:val="99"/>
    <w:semiHidden/>
    <w:rsid w:val="008A589E"/>
    <w:pPr>
      <w:ind w:left="800"/>
    </w:pPr>
  </w:style>
  <w:style w:type="paragraph" w:styleId="TOC6">
    <w:name w:val="toc 6"/>
    <w:basedOn w:val="Normal"/>
    <w:next w:val="Normal"/>
    <w:uiPriority w:val="99"/>
    <w:semiHidden/>
    <w:rsid w:val="008A589E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8A589E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8A589E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8A589E"/>
    <w:pPr>
      <w:ind w:left="1600"/>
    </w:pPr>
  </w:style>
  <w:style w:type="paragraph" w:customStyle="1" w:styleId="MainTitle">
    <w:name w:val="Main Title"/>
    <w:basedOn w:val="Normal"/>
    <w:uiPriority w:val="99"/>
    <w:rsid w:val="008A58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semiHidden/>
    <w:rsid w:val="008A589E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8A589E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  <w:szCs w:val="20"/>
    </w:rPr>
  </w:style>
  <w:style w:type="paragraph" w:customStyle="1" w:styleId="Body">
    <w:name w:val="Body"/>
    <w:basedOn w:val="Normal"/>
    <w:uiPriority w:val="99"/>
    <w:rsid w:val="008A58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8A589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8A589E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uiPriority w:val="99"/>
    <w:semiHidden/>
    <w:rsid w:val="008A589E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8A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26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Daddy\Documents\IC%20470\RUP%20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1</Pages>
  <Words>154</Words>
  <Characters>882</Characters>
  <Application>Microsoft Office Outlook</Application>
  <DocSecurity>0</DocSecurity>
  <Lines>0</Lines>
  <Paragraphs>0</Paragraphs>
  <ScaleCrop>false</ScaleCrop>
  <Company>&lt;Company Name&gt;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Entering Inspections</dc:title>
  <dc:subject>&lt;Project Name&gt;</dc:subject>
  <dc:creator>Big Daddy</dc:creator>
  <cp:keywords/>
  <dc:description/>
  <cp:lastModifiedBy>MidnClass2011</cp:lastModifiedBy>
  <cp:revision>8</cp:revision>
  <cp:lastPrinted>2010-11-01T14:52:00Z</cp:lastPrinted>
  <dcterms:created xsi:type="dcterms:W3CDTF">2010-11-01T12:20:00Z</dcterms:created>
  <dcterms:modified xsi:type="dcterms:W3CDTF">2011-01-20T05:16:00Z</dcterms:modified>
</cp:coreProperties>
</file>